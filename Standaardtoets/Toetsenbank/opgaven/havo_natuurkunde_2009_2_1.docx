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968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0419"/>
        <w:gridCol w:w="358"/>
        <w:gridCol w:w="8184"/>
        <w:gridCol w:w="218"/>
        <w:gridCol w:w="5579"/>
        <w:gridCol w:w="583"/>
        <w:gridCol w:w="1412"/>
        <w:gridCol w:w="987"/>
        <w:gridCol w:w="1049"/>
      </w:tblGrid>
      <w:tr w:rsidR="00923C7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C6D" w:rsidRPr="00CD793A" w:rsidRDefault="006A0C6D" w:rsidP="00CD793A">
            <w:pPr>
              <w:rPr>
                <w:rFonts w:cs="Arial"/>
              </w:rPr>
            </w:pP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C6D" w:rsidRPr="00CD793A" w:rsidRDefault="00CD3448" w:rsidP="00D91F3B">
            <w:pPr>
              <w:rPr>
                <w:rFonts w:cs="Arial"/>
              </w:rPr>
            </w:pPr>
            <w:r>
              <w:rPr>
                <w:rFonts w:cs="Arial"/>
              </w:rPr>
              <w:t>havo_natuurkunde_</w:t>
            </w:r>
            <w:r w:rsidR="00D91F3B">
              <w:rPr>
                <w:rFonts w:cs="Arial"/>
              </w:rPr>
              <w:t>2009</w:t>
            </w:r>
            <w:r>
              <w:rPr>
                <w:rFonts w:cs="Arial"/>
              </w:rPr>
              <w:t>_</w:t>
            </w:r>
            <w:r w:rsidR="00D91F3B">
              <w:rPr>
                <w:rFonts w:cs="Arial"/>
              </w:rPr>
              <w:t>2</w:t>
            </w:r>
            <w:r>
              <w:rPr>
                <w:rFonts w:cs="Arial"/>
              </w:rPr>
              <w:t>_</w:t>
            </w:r>
            <w:r w:rsidR="00D91F3B">
              <w:rPr>
                <w:rFonts w:cs="Arial"/>
              </w:rPr>
              <w:t>1</w:t>
            </w:r>
          </w:p>
        </w:tc>
        <w:tc>
          <w:tcPr>
            <w:tcW w:w="0" w:type="auto"/>
            <w:gridSpan w:val="2"/>
          </w:tcPr>
          <w:p w:rsidR="006A0C6D" w:rsidRPr="00CD793A" w:rsidRDefault="00CD3448" w:rsidP="00CD793A">
            <w:pPr>
              <w:rPr>
                <w:rFonts w:cs="Arial"/>
              </w:rPr>
            </w:pPr>
            <w:r>
              <w:rPr>
                <w:rFonts w:cs="Arial"/>
              </w:rPr>
              <w:t>Bijlage</w:t>
            </w:r>
          </w:p>
        </w:tc>
        <w:tc>
          <w:tcPr>
            <w:tcW w:w="6347" w:type="dxa"/>
            <w:gridSpan w:val="3"/>
          </w:tcPr>
          <w:p w:rsidR="006A0C6D" w:rsidRPr="00CD793A" w:rsidRDefault="00CD3448" w:rsidP="00EB7185">
            <w:pPr>
              <w:rPr>
                <w:rFonts w:cs="Arial"/>
              </w:rPr>
            </w:pPr>
            <w:r>
              <w:rPr>
                <w:rFonts w:cs="Arial"/>
              </w:rPr>
              <w:t>Correctiemodel</w:t>
            </w:r>
          </w:p>
        </w:tc>
        <w:tc>
          <w:tcPr>
            <w:tcW w:w="0" w:type="auto"/>
          </w:tcPr>
          <w:p w:rsidR="006A0C6D" w:rsidRPr="00CD793A" w:rsidRDefault="00CD3448" w:rsidP="00CD793A">
            <w:pPr>
              <w:rPr>
                <w:rFonts w:cs="Arial"/>
              </w:rPr>
            </w:pPr>
            <w:r>
              <w:rPr>
                <w:rFonts w:cs="Arial"/>
              </w:rPr>
              <w:t>Taxonomie</w:t>
            </w:r>
          </w:p>
        </w:tc>
        <w:tc>
          <w:tcPr>
            <w:tcW w:w="0" w:type="auto"/>
          </w:tcPr>
          <w:p w:rsidR="006A0C6D" w:rsidRPr="00CD793A" w:rsidRDefault="00CD3448" w:rsidP="00CD793A">
            <w:pPr>
              <w:rPr>
                <w:rFonts w:cs="Arial"/>
              </w:rPr>
            </w:pPr>
            <w:r>
              <w:rPr>
                <w:rFonts w:cs="Arial"/>
              </w:rPr>
              <w:t>Domein</w:t>
            </w:r>
          </w:p>
        </w:tc>
        <w:tc>
          <w:tcPr>
            <w:tcW w:w="0" w:type="auto"/>
          </w:tcPr>
          <w:p w:rsidR="006A0C6D" w:rsidRPr="00CD793A" w:rsidRDefault="00CD3448" w:rsidP="00CD793A">
            <w:pPr>
              <w:rPr>
                <w:rFonts w:cs="Arial"/>
              </w:rPr>
            </w:pPr>
            <w:r>
              <w:rPr>
                <w:rFonts w:cs="Arial"/>
              </w:rPr>
              <w:t>Formule</w:t>
            </w: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2CF" w:rsidRPr="00CD793A" w:rsidRDefault="007652CF" w:rsidP="007652CF">
            <w:pPr>
              <w:rPr>
                <w:rFonts w:cs="Arial"/>
              </w:rPr>
            </w:pPr>
            <w:r w:rsidRPr="00CD793A">
              <w:rPr>
                <w:rFonts w:cs="Arial"/>
              </w:rPr>
              <w:t> T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2CF" w:rsidRPr="00975297" w:rsidRDefault="00D91F3B" w:rsidP="007652CF">
            <w:pPr>
              <w:rPr>
                <w:rFonts w:cs="Arial"/>
              </w:rPr>
            </w:pPr>
            <w:r w:rsidRPr="00D91F3B">
              <w:rPr>
                <w:rFonts w:cs="Arial"/>
              </w:rPr>
              <w:t>Superbus</w:t>
            </w:r>
          </w:p>
        </w:tc>
        <w:tc>
          <w:tcPr>
            <w:tcW w:w="0" w:type="auto"/>
          </w:tcPr>
          <w:p w:rsidR="007652CF" w:rsidRDefault="007652CF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652CF" w:rsidRDefault="007652CF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652CF" w:rsidRPr="00CD793A" w:rsidRDefault="007652CF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7652CF" w:rsidRPr="00CD793A" w:rsidRDefault="007652CF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652CF" w:rsidRDefault="007652CF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652CF" w:rsidRDefault="007652CF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652CF" w:rsidRDefault="007652CF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448" w:rsidRPr="00CD793A" w:rsidRDefault="00CD3448" w:rsidP="007652CF">
            <w:pPr>
              <w:rPr>
                <w:rFonts w:cs="Arial"/>
              </w:rPr>
            </w:pPr>
            <w:r>
              <w:rPr>
                <w:rFonts w:cs="Arial"/>
              </w:rPr>
              <w:t>I[</w:t>
            </w:r>
            <w:r w:rsidR="00BB73A1">
              <w:rPr>
                <w:rFonts w:cs="Arial"/>
              </w:rPr>
              <w:t>0</w:t>
            </w:r>
            <w:r>
              <w:rPr>
                <w:rFonts w:cs="Arial"/>
              </w:rPr>
              <w:t>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448" w:rsidRDefault="00D91F3B" w:rsidP="00561EAA">
            <w:pPr>
              <w:rPr>
                <w:rFonts w:cs="Arial"/>
              </w:rPr>
            </w:pPr>
            <w:r w:rsidRPr="00D91F3B">
              <w:rPr>
                <w:rFonts w:cs="Arial"/>
              </w:rPr>
              <w:t xml:space="preserve">Op de TU Delft is onder leiding van professor Wubbo Ockels de Superbus ontwikkeld. Zie </w:t>
            </w:r>
            <w:r w:rsidR="00561EAA">
              <w:rPr>
                <w:rFonts w:cs="Arial"/>
              </w:rPr>
              <w:t>{F1}</w:t>
            </w:r>
            <w:r w:rsidRPr="00D91F3B">
              <w:rPr>
                <w:rFonts w:cs="Arial"/>
              </w:rPr>
              <w:t>.</w:t>
            </w:r>
          </w:p>
        </w:tc>
        <w:tc>
          <w:tcPr>
            <w:tcW w:w="0" w:type="auto"/>
          </w:tcPr>
          <w:p w:rsidR="00CD3448" w:rsidRDefault="00CD3448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D3448" w:rsidRDefault="00CD3448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D3448" w:rsidRPr="00CD793A" w:rsidRDefault="00CD3448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CD3448" w:rsidRPr="00CD793A" w:rsidRDefault="00CD3448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D3448" w:rsidRDefault="00CD3448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D3448" w:rsidRDefault="00CD3448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D3448" w:rsidRDefault="00CD3448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F1[0]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7652CF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398770" cy="65214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rFonts w:cs="Arial"/>
              </w:rPr>
            </w:pPr>
            <w:r>
              <w:rPr>
                <w:rFonts w:cs="Arial"/>
              </w:rPr>
              <w:t>I[1]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De bus wordt elektrisch aangedreven, biedt plaats aan ongeveer 20 personen en heeft een kruissnelheid van 250 km/h. De massa van de bus inclusief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passagiers is 8,1·10</w:t>
            </w:r>
            <w:r w:rsidRPr="00D91F3B">
              <w:rPr>
                <w:noProof/>
                <w:vertAlign w:val="superscript"/>
              </w:rPr>
              <w:t>3</w:t>
            </w:r>
            <w:r>
              <w:rPr>
                <w:noProof/>
              </w:rPr>
              <w:t xml:space="preserve"> kg.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F2[1]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538220" cy="2639695"/>
                  <wp:effectExtent l="0" t="0" r="5080" b="825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220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I[1]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 xml:space="preserve">In </w:t>
            </w:r>
            <w:r w:rsidR="00561EAA">
              <w:rPr>
                <w:noProof/>
              </w:rPr>
              <w:t>{F2}</w:t>
            </w:r>
            <w:r>
              <w:rPr>
                <w:noProof/>
              </w:rPr>
              <w:t xml:space="preserve"> is het (v,t)-diagram van het optrekken van de Superbus weergegeven. Tussen  t = 0  en  t = 10 s  is de beweging eenparig versneld.</w:t>
            </w:r>
          </w:p>
          <w:p w:rsidR="00D91F3B" w:rsidRDefault="00D91F3B" w:rsidP="00561EAA">
            <w:pPr>
              <w:rPr>
                <w:noProof/>
              </w:rPr>
            </w:pPr>
            <w:r>
              <w:rPr>
                <w:noProof/>
              </w:rPr>
              <w:t xml:space="preserve">Een deel van </w:t>
            </w:r>
            <w:r w:rsidR="00561EAA">
              <w:rPr>
                <w:noProof/>
              </w:rPr>
              <w:t>{F2}</w:t>
            </w:r>
            <w:r>
              <w:rPr>
                <w:noProof/>
              </w:rPr>
              <w:t xml:space="preserve"> staat vergroot op de uitwerkbijlage.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5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Q1</w:t>
            </w:r>
          </w:p>
        </w:tc>
        <w:tc>
          <w:tcPr>
            <w:tcW w:w="104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 w:rsidRPr="00D91F3B">
              <w:rPr>
                <w:noProof/>
              </w:rPr>
              <w:t>Bepaal met behulp van de figuur op de uitwerkbijlage de afstand die de Superbus tussen  t  = 0  en  t = 10 s aflegt.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B1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4397375" cy="4031615"/>
                  <wp:effectExtent l="0" t="0" r="3175" b="698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403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1F3B" w:rsidRPr="00CD793A" w:rsidRDefault="00D91F3B" w:rsidP="00D91F3B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128" w:type="dxa"/>
            <w:gridSpan w:val="2"/>
          </w:tcPr>
          <w:p w:rsidR="00D91F3B" w:rsidRPr="00CD793A" w:rsidRDefault="00561EAA" w:rsidP="00561EAA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s=40±1 m</m:t>
                </m:r>
              </m:oMath>
            </m:oMathPara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128" w:type="dxa"/>
            <w:gridSpan w:val="2"/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Gevraagd:</w:t>
            </w:r>
          </w:p>
          <w:p w:rsidR="00D91F3B" w:rsidRDefault="00561EAA" w:rsidP="007652CF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s=...  m</m:t>
                </m:r>
              </m:oMath>
            </m:oMathPara>
          </w:p>
          <w:p w:rsidR="00D91F3B" w:rsidRDefault="00D91F3B" w:rsidP="007652CF">
            <w:pPr>
              <w:rPr>
                <w:rFonts w:cs="Arial"/>
              </w:rPr>
            </w:pPr>
          </w:p>
          <w:p w:rsidR="002A4E19" w:rsidRPr="002A4E19" w:rsidRDefault="002A4E19" w:rsidP="002A4E19">
            <w:pPr>
              <w:rPr>
                <w:rFonts w:cs="Arial"/>
              </w:rPr>
            </w:pPr>
            <w:r w:rsidRPr="002A4E19">
              <w:rPr>
                <w:rFonts w:cs="Arial"/>
              </w:rPr>
              <w:t>methode 1:</w:t>
            </w:r>
          </w:p>
          <w:p w:rsidR="002A4E19" w:rsidRPr="002A4E19" w:rsidRDefault="002A4E19" w:rsidP="002A4E19">
            <w:pPr>
              <w:rPr>
                <w:rFonts w:cs="Arial"/>
              </w:rPr>
            </w:pPr>
            <w:r w:rsidRPr="002A4E19">
              <w:rPr>
                <w:rFonts w:cs="Arial"/>
              </w:rPr>
              <w:t>voorbeeld van een bepaling:</w:t>
            </w:r>
          </w:p>
          <w:p w:rsidR="002A4E19" w:rsidRPr="002A4E19" w:rsidRDefault="002A4E19" w:rsidP="002A4E19">
            <w:pPr>
              <w:rPr>
                <w:rFonts w:cs="Arial"/>
              </w:rPr>
            </w:pPr>
            <w:r w:rsidRPr="002A4E19">
              <w:rPr>
                <w:rFonts w:cs="Arial"/>
              </w:rPr>
              <w:t xml:space="preserve">De afstand s is gelijk aan de </w:t>
            </w:r>
            <w:r>
              <w:rPr>
                <w:rFonts w:cs="Arial"/>
              </w:rPr>
              <w:t xml:space="preserve"> o</w:t>
            </w:r>
            <w:r w:rsidRPr="002A4E19">
              <w:rPr>
                <w:rFonts w:cs="Arial"/>
              </w:rPr>
              <w:t>ppervlakte onder de grafiek tussen</w:t>
            </w:r>
            <w:r>
              <w:rPr>
                <w:rFonts w:cs="Arial"/>
              </w:rPr>
              <w:t xml:space="preserve"> t =</w:t>
            </w:r>
            <w:r w:rsidRPr="002A4E19">
              <w:rPr>
                <w:rFonts w:cs="Arial"/>
              </w:rPr>
              <w:t xml:space="preserve"> 0 en </w:t>
            </w:r>
            <w:r>
              <w:rPr>
                <w:rFonts w:cs="Arial"/>
              </w:rPr>
              <w:t xml:space="preserve">t = </w:t>
            </w:r>
            <w:r w:rsidRPr="002A4E19">
              <w:rPr>
                <w:rFonts w:cs="Arial"/>
              </w:rPr>
              <w:t>10 s.</w:t>
            </w:r>
          </w:p>
          <w:p w:rsidR="00D91F3B" w:rsidRDefault="002A4E19" w:rsidP="002A4E19">
            <w:pPr>
              <w:rPr>
                <w:rFonts w:cs="Arial"/>
              </w:rPr>
            </w:pPr>
            <w:r w:rsidRPr="002A4E19">
              <w:rPr>
                <w:rFonts w:cs="Arial"/>
              </w:rPr>
              <w:t>De oppervlakte is gelijk aan</w:t>
            </w:r>
            <w:r>
              <w:rPr>
                <w:rFonts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29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3,6</m:t>
                  </m:r>
                </m:den>
              </m:f>
              <m:r>
                <w:rPr>
                  <w:rFonts w:ascii="Cambria Math" w:hAnsi="Cambria Math" w:cs="Arial"/>
                </w:rPr>
                <m:t>⋅10⋅0,5=40 m</m:t>
              </m:r>
            </m:oMath>
          </w:p>
          <w:p w:rsidR="002A4E19" w:rsidRDefault="002A4E19" w:rsidP="002A4E19">
            <w:pPr>
              <w:rPr>
                <w:rFonts w:cs="Arial"/>
              </w:rPr>
            </w:pPr>
          </w:p>
          <w:p w:rsidR="002A4E19" w:rsidRPr="002A4E19" w:rsidRDefault="002A4E19" w:rsidP="002A4E19">
            <w:pPr>
              <w:rPr>
                <w:rFonts w:cs="Arial"/>
              </w:rPr>
            </w:pPr>
            <w:r w:rsidRPr="002A4E19">
              <w:rPr>
                <w:rFonts w:cs="Arial"/>
              </w:rPr>
              <w:t>methode 2</w:t>
            </w:r>
          </w:p>
          <w:p w:rsidR="002A4E19" w:rsidRDefault="002A4E19" w:rsidP="004C196B">
            <w:pPr>
              <w:rPr>
                <w:rFonts w:cs="Arial"/>
              </w:rPr>
            </w:pPr>
            <w:r w:rsidRPr="002A4E19">
              <w:rPr>
                <w:rFonts w:cs="Arial"/>
              </w:rPr>
              <w:t>De gemiddelde snelheid van de bus tussen</w:t>
            </w:r>
            <w:r w:rsidR="004C196B">
              <w:rPr>
                <w:rFonts w:cs="Arial"/>
              </w:rPr>
              <w:t xml:space="preserve"> </w:t>
            </w:r>
            <w:r w:rsidR="004C196B">
              <w:rPr>
                <w:rFonts w:cs="Arial"/>
              </w:rPr>
              <w:t>t =</w:t>
            </w:r>
            <w:r w:rsidR="004C196B" w:rsidRPr="002A4E19">
              <w:rPr>
                <w:rFonts w:cs="Arial"/>
              </w:rPr>
              <w:t xml:space="preserve"> 0 en </w:t>
            </w:r>
            <w:r w:rsidR="004C196B">
              <w:rPr>
                <w:rFonts w:cs="Arial"/>
              </w:rPr>
              <w:t xml:space="preserve">t = </w:t>
            </w:r>
            <w:r w:rsidR="004C196B">
              <w:rPr>
                <w:rFonts w:cs="Arial"/>
              </w:rPr>
              <w:t xml:space="preserve">10 s is gelijk aan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29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=14,5 km/h</m:t>
              </m:r>
            </m:oMath>
            <w:r w:rsidR="004C196B">
              <w:rPr>
                <w:rFonts w:cs="Arial"/>
              </w:rPr>
              <w:t>.</w:t>
            </w:r>
          </w:p>
          <w:p w:rsidR="004C196B" w:rsidRPr="00CD793A" w:rsidRDefault="004C196B" w:rsidP="004C196B">
            <w:pPr>
              <w:rPr>
                <w:rFonts w:cs="Arial"/>
              </w:rPr>
            </w:pPr>
            <w:r w:rsidRPr="004C196B">
              <w:rPr>
                <w:rFonts w:cs="Arial"/>
              </w:rPr>
              <w:t>De afgelegde afstand is dus</w:t>
            </w:r>
            <w:r>
              <w:rPr>
                <w:rFonts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14,5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3,6</m:t>
                  </m:r>
                </m:den>
              </m:f>
              <m:r>
                <w:rPr>
                  <w:rFonts w:ascii="Cambria Math" w:hAnsi="Cambria Math" w:cs="Arial"/>
                </w:rPr>
                <m:t>⋅10=40 m</m:t>
              </m:r>
            </m:oMath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Default="00561EAA" w:rsidP="00561EAA">
            <w:pPr>
              <w:rPr>
                <w:rFonts w:cs="Arial"/>
              </w:rPr>
            </w:pPr>
            <w:r w:rsidRPr="00561EAA">
              <w:rPr>
                <w:rFonts w:cs="Arial"/>
              </w:rPr>
              <w:t>inzicht dat de afstand gelijk is aan de oppervlakte onder de grafiek</w:t>
            </w:r>
            <w:r>
              <w:rPr>
                <w:rFonts w:cs="Arial"/>
              </w:rPr>
              <w:t xml:space="preserve"> </w:t>
            </w:r>
            <w:r w:rsidRPr="00561EAA">
              <w:rPr>
                <w:rFonts w:cs="Arial"/>
              </w:rPr>
              <w:t xml:space="preserve">tussen t </w:t>
            </w:r>
            <w:proofErr w:type="spellStart"/>
            <w:r w:rsidRPr="00561EAA">
              <w:rPr>
                <w:rFonts w:cs="Arial"/>
              </w:rPr>
              <w:t>t</w:t>
            </w:r>
            <w:proofErr w:type="spellEnd"/>
            <w:r w:rsidRPr="00561EAA">
              <w:rPr>
                <w:rFonts w:cs="Arial"/>
              </w:rPr>
              <w:t xml:space="preserve"> = = 0 en 10 s</w:t>
            </w:r>
          </w:p>
          <w:p w:rsidR="00561EAA" w:rsidRDefault="00561EAA" w:rsidP="00561EAA">
            <w:pPr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  <w:p w:rsidR="00561EAA" w:rsidRPr="00CD793A" w:rsidRDefault="00561EAA" w:rsidP="00561EAA">
            <w:pPr>
              <w:rPr>
                <w:rFonts w:cs="Arial"/>
              </w:rPr>
            </w:pPr>
            <w:r>
              <w:rPr>
                <w:rFonts w:cs="Arial"/>
              </w:rPr>
              <w:t xml:space="preserve">inzicht dat </w:t>
            </w:r>
            <m:oMath>
              <m:r>
                <w:rPr>
                  <w:rFonts w:ascii="Cambria Math" w:hAnsi="Cambria Math" w:cs="Arial"/>
                </w:rPr>
                <m:t>s=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gem</m:t>
                  </m:r>
                </m:sub>
              </m:sSub>
              <m:r>
                <w:rPr>
                  <w:rFonts w:ascii="Cambria Math" w:hAnsi="Cambria Math" w:cs="Arial"/>
                </w:rPr>
                <m:t>⋅t</m:t>
              </m:r>
            </m:oMath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Default="00561EAA" w:rsidP="007652CF">
            <w:pPr>
              <w:rPr>
                <w:rFonts w:cs="Arial"/>
              </w:rPr>
            </w:pPr>
            <w:r w:rsidRPr="00561EAA">
              <w:rPr>
                <w:rFonts w:cs="Arial"/>
              </w:rPr>
              <w:t>goed aflezen van de snelheid op t = 10 s</w:t>
            </w:r>
          </w:p>
          <w:p w:rsidR="00561EA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  <w:p w:rsidR="00561EAA" w:rsidRPr="00CD793A" w:rsidRDefault="00561EAA" w:rsidP="007652CF">
            <w:pPr>
              <w:rPr>
                <w:rFonts w:cs="Arial"/>
              </w:rPr>
            </w:pPr>
            <w:r w:rsidRPr="00561EAA">
              <w:rPr>
                <w:rFonts w:cs="Arial"/>
              </w:rPr>
              <w:t>bepalen van</w:t>
            </w:r>
            <w:r>
              <w:rPr>
                <w:rFonts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gem</m:t>
                  </m:r>
                </m:sub>
              </m:sSub>
            </m:oMath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561EAA" w:rsidP="007652CF">
            <w:pPr>
              <w:rPr>
                <w:rFonts w:cs="Arial"/>
              </w:rPr>
            </w:pPr>
            <w:r w:rsidRPr="00561EAA">
              <w:rPr>
                <w:rFonts w:cs="Arial"/>
              </w:rPr>
              <w:t>omrekenen van km/h naar m/s (of van s naar h)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561EAA" w:rsidP="007652CF">
            <w:pPr>
              <w:rPr>
                <w:rFonts w:cs="Arial"/>
              </w:rPr>
            </w:pPr>
            <w:r w:rsidRPr="00561EAA">
              <w:rPr>
                <w:rFonts w:cs="Arial"/>
              </w:rPr>
              <w:t>completeren van de bepaling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F3[2]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562350" cy="225044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25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I[2]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 xml:space="preserve">Van het optrekken van de bus is ook een (F,t)-diagram gemaakt. Zie </w:t>
            </w:r>
            <w:r w:rsidR="00561EAA">
              <w:rPr>
                <w:noProof/>
              </w:rPr>
              <w:t>{F3}</w:t>
            </w:r>
            <w:r>
              <w:rPr>
                <w:noProof/>
              </w:rPr>
              <w:t>.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Hierin is</w:t>
            </w:r>
            <w:r w:rsidRPr="00D91F3B">
              <w:rPr>
                <w:noProof/>
              </w:rPr>
              <w:t xml:space="preserve"> F</w:t>
            </w:r>
            <w:r w:rsidRPr="00D91F3B">
              <w:rPr>
                <w:noProof/>
                <w:vertAlign w:val="subscript"/>
              </w:rPr>
              <w:t>motor</w:t>
            </w:r>
            <w:r w:rsidRPr="00D91F3B">
              <w:rPr>
                <w:noProof/>
              </w:rPr>
              <w:t xml:space="preserve"> </w:t>
            </w:r>
            <w:r>
              <w:rPr>
                <w:noProof/>
              </w:rPr>
              <w:t>de kracht waarmee de motor de bus aandrijft en F</w:t>
            </w:r>
            <w:r w:rsidRPr="00D91F3B">
              <w:rPr>
                <w:noProof/>
                <w:vertAlign w:val="subscript"/>
              </w:rPr>
              <w:t>res</w:t>
            </w:r>
            <w:r>
              <w:rPr>
                <w:noProof/>
              </w:rPr>
              <w:t xml:space="preserve"> de resulterende kracht op de bus. Tussen t = 0 en t = 10 s is F</w:t>
            </w:r>
            <w:r w:rsidRPr="00D91F3B">
              <w:rPr>
                <w:noProof/>
                <w:vertAlign w:val="subscript"/>
              </w:rPr>
              <w:t>res</w:t>
            </w:r>
            <w:r>
              <w:rPr>
                <w:noProof/>
              </w:rPr>
              <w:t xml:space="preserve"> constant. De waarde van F</w:t>
            </w:r>
            <w:r w:rsidRPr="00D91F3B">
              <w:rPr>
                <w:noProof/>
                <w:vertAlign w:val="subscript"/>
              </w:rPr>
              <w:t>res</w:t>
            </w:r>
            <w:r>
              <w:rPr>
                <w:noProof/>
              </w:rPr>
              <w:t xml:space="preserve">  is af te lezen in het (F,t)-diagram. 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Die waarde is ook te bepalen met behulp van het (v,t)-diagram.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5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Q2</w:t>
            </w:r>
          </w:p>
        </w:tc>
        <w:tc>
          <w:tcPr>
            <w:tcW w:w="104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Laat met behulp van de figuur op de uitwerkbijlage zien dat beide waarden van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Fres met elkaar kloppen.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B2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4397375" cy="4031615"/>
                  <wp:effectExtent l="0" t="0" r="3175" b="698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403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1F3B" w:rsidRPr="00CD793A" w:rsidRDefault="00D91F3B" w:rsidP="00D91F3B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128" w:type="dxa"/>
            <w:gridSpan w:val="2"/>
          </w:tcPr>
          <w:p w:rsidR="008C2251" w:rsidRDefault="008C2251" w:rsidP="008C2251">
            <w:pPr>
              <w:rPr>
                <w:rFonts w:cs="Arial"/>
              </w:rPr>
            </w:pPr>
            <w:r>
              <w:rPr>
                <w:rFonts w:cs="Arial"/>
              </w:rPr>
              <w:t xml:space="preserve">Er geldt: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</m:t>
                  </m:r>
                </m:sub>
              </m:sSub>
              <m:r>
                <w:rPr>
                  <w:rFonts w:ascii="Cambria Math" w:hAnsi="Cambria Math" w:cs="Arial"/>
                </w:rPr>
                <m:t>=ma</m:t>
              </m:r>
            </m:oMath>
            <w:r>
              <w:rPr>
                <w:rFonts w:cs="Arial"/>
              </w:rPr>
              <w:t xml:space="preserve">, </w:t>
            </w:r>
          </w:p>
          <w:p w:rsidR="008C2251" w:rsidRPr="008C2251" w:rsidRDefault="008C2251" w:rsidP="008C2251">
            <w:pPr>
              <w:rPr>
                <w:rFonts w:cs="Arial"/>
              </w:rPr>
            </w:pPr>
            <w:r>
              <w:rPr>
                <w:rFonts w:cs="Arial"/>
              </w:rPr>
              <w:t xml:space="preserve">waarin </w:t>
            </w:r>
            <m:oMath>
              <m:r>
                <w:rPr>
                  <w:rFonts w:ascii="Cambria Math" w:hAnsi="Cambria Math" w:cs="Arial"/>
                </w:rPr>
                <m:t>m=8,1⋅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kg</m:t>
              </m:r>
            </m:oMath>
            <w:r>
              <w:rPr>
                <w:rFonts w:cs="Arial"/>
              </w:rPr>
              <w:t xml:space="preserve"> en </w:t>
            </w:r>
            <m:oMath>
              <m:r>
                <w:rPr>
                  <w:rFonts w:ascii="Cambria Math" w:hAnsi="Cambria Math" w:cs="Arial"/>
                </w:rPr>
                <m:t>a=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Δ</m:t>
                  </m:r>
                  <m:r>
                    <w:rPr>
                      <w:rFonts w:ascii="Cambria Math" w:hAnsi="Cambria Math" w:cs="Arial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Δ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29/3,6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</m:t>
                  </m:r>
                </m:den>
              </m:f>
              <m:r>
                <w:rPr>
                  <w:rFonts w:ascii="Cambria Math" w:hAnsi="Cambria Math" w:cs="Arial"/>
                </w:rPr>
                <m:t>=0,806 m/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  <w:r>
              <w:rPr>
                <w:rFonts w:cs="Arial"/>
              </w:rPr>
              <w:t>.</w:t>
            </w:r>
            <w:r>
              <w:rPr>
                <w:rFonts w:cs="Arial"/>
              </w:rPr>
              <w:br/>
            </w:r>
            <w:r w:rsidRPr="008C2251">
              <w:rPr>
                <w:rFonts w:cs="Arial"/>
              </w:rPr>
              <w:t>Hieruit volgt dat</w:t>
            </w:r>
            <w:r>
              <w:rPr>
                <w:rFonts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8,1⋅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⋅</m:t>
              </m:r>
              <m:r>
                <w:rPr>
                  <w:rFonts w:ascii="Cambria Math" w:hAnsi="Cambria Math" w:cs="Arial"/>
                </w:rPr>
                <m:t>0,806</m:t>
              </m:r>
              <m:r>
                <w:rPr>
                  <w:rFonts w:ascii="Cambria Math" w:hAnsi="Cambria Math" w:cs="Arial"/>
                </w:rPr>
                <m:t>=6,5⋅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N</m:t>
              </m:r>
            </m:oMath>
            <w:r>
              <w:rPr>
                <w:rFonts w:cs="Arial"/>
              </w:rPr>
              <w:t xml:space="preserve"> </w:t>
            </w:r>
            <w:r w:rsidRPr="008C2251">
              <w:rPr>
                <w:rFonts w:cs="Arial"/>
              </w:rPr>
              <w:t>en dat klopt met de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</w:t>
            </w:r>
            <w:r>
              <w:rPr>
                <w:rFonts w:cs="Arial"/>
                <w:vertAlign w:val="subscript"/>
              </w:rPr>
              <w:t>res</w:t>
            </w:r>
            <w:proofErr w:type="spellEnd"/>
            <w:r>
              <w:rPr>
                <w:rFonts w:cs="Arial"/>
              </w:rPr>
              <w:t xml:space="preserve"> </w:t>
            </w:r>
            <w:r w:rsidRPr="008C2251">
              <w:rPr>
                <w:rFonts w:cs="Arial"/>
              </w:rPr>
              <w:t>in het (</w:t>
            </w:r>
            <w:proofErr w:type="spellStart"/>
            <w:r w:rsidRPr="008C2251">
              <w:rPr>
                <w:rFonts w:cs="Arial"/>
              </w:rPr>
              <w:t>F,t</w:t>
            </w:r>
            <w:proofErr w:type="spellEnd"/>
            <w:r w:rsidRPr="008C2251">
              <w:rPr>
                <w:rFonts w:cs="Arial"/>
              </w:rPr>
              <w:t>)-diagram.</w:t>
            </w:r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128" w:type="dxa"/>
            <w:gridSpan w:val="2"/>
          </w:tcPr>
          <w:p w:rsidR="00D91F3B" w:rsidRPr="00CD793A" w:rsidRDefault="00D91F3B" w:rsidP="008C2251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8C2251" w:rsidP="007652CF">
            <w:pPr>
              <w:rPr>
                <w:rFonts w:cs="Arial"/>
              </w:rPr>
            </w:pPr>
            <w:r w:rsidRPr="008C2251">
              <w:rPr>
                <w:rFonts w:cs="Arial"/>
              </w:rPr>
              <w:t>inzicht dat</w:t>
            </w:r>
            <w:r>
              <w:rPr>
                <w:rFonts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</m:t>
                  </m:r>
                </m:sub>
              </m:sSub>
              <m:r>
                <w:rPr>
                  <w:rFonts w:ascii="Cambria Math" w:hAnsi="Cambria Math" w:cs="Arial"/>
                </w:rPr>
                <m:t>=ma</m:t>
              </m:r>
            </m:oMath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8C2251" w:rsidP="007652CF">
            <w:pPr>
              <w:rPr>
                <w:rFonts w:cs="Arial"/>
              </w:rPr>
            </w:pPr>
            <w:r w:rsidRPr="008C2251">
              <w:rPr>
                <w:rFonts w:cs="Arial"/>
              </w:rPr>
              <w:t>bepalen van a uit het (</w:t>
            </w:r>
            <w:proofErr w:type="spellStart"/>
            <w:r w:rsidRPr="008C2251">
              <w:rPr>
                <w:rFonts w:cs="Arial"/>
              </w:rPr>
              <w:t>v,t</w:t>
            </w:r>
            <w:proofErr w:type="spellEnd"/>
            <w:r w:rsidRPr="008C2251">
              <w:rPr>
                <w:rFonts w:cs="Arial"/>
              </w:rPr>
              <w:t>)- diagram, met een marge van 0,03 m/s</w:t>
            </w:r>
            <w:r w:rsidRPr="008C2251">
              <w:rPr>
                <w:rFonts w:cs="Arial"/>
                <w:vertAlign w:val="superscript"/>
              </w:rPr>
              <w:t>2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8C2251" w:rsidP="008C2251">
            <w:pPr>
              <w:rPr>
                <w:rFonts w:cs="Arial"/>
              </w:rPr>
            </w:pPr>
            <w:r w:rsidRPr="008C2251">
              <w:rPr>
                <w:rFonts w:cs="Arial"/>
              </w:rPr>
              <w:t xml:space="preserve">completeren van de bepaling van </w:t>
            </w:r>
            <w:proofErr w:type="spellStart"/>
            <w:r>
              <w:rPr>
                <w:rFonts w:cs="Arial"/>
              </w:rPr>
              <w:t>F</w:t>
            </w:r>
            <w:r w:rsidRPr="008C2251">
              <w:rPr>
                <w:rFonts w:cs="Arial"/>
                <w:vertAlign w:val="subscript"/>
              </w:rPr>
              <w:t>res</w:t>
            </w:r>
            <w:proofErr w:type="spellEnd"/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8C2251" w:rsidP="007652CF">
            <w:pPr>
              <w:rPr>
                <w:rFonts w:cs="Arial"/>
              </w:rPr>
            </w:pPr>
            <w:r w:rsidRPr="008C2251">
              <w:rPr>
                <w:rFonts w:cs="Arial"/>
              </w:rPr>
              <w:t>aflezen van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</w:t>
            </w:r>
            <w:r w:rsidRPr="008C2251">
              <w:rPr>
                <w:rFonts w:cs="Arial"/>
                <w:vertAlign w:val="subscript"/>
              </w:rPr>
              <w:t>res</w:t>
            </w:r>
            <w:proofErr w:type="spellEnd"/>
            <w:r w:rsidRPr="008C2251">
              <w:rPr>
                <w:rFonts w:cs="Arial"/>
              </w:rPr>
              <w:t xml:space="preserve"> en consistente conclusie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I[3,4]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 w:rsidRPr="00D91F3B">
              <w:rPr>
                <w:noProof/>
              </w:rPr>
              <w:t>De wrijvingskracht op de bus bestaat uit de constante rolwrijvingskracht F</w:t>
            </w:r>
            <w:r w:rsidRPr="00D91F3B">
              <w:rPr>
                <w:noProof/>
                <w:vertAlign w:val="subscript"/>
              </w:rPr>
              <w:t>w,rol</w:t>
            </w:r>
            <w:r w:rsidRPr="00D91F3B">
              <w:rPr>
                <w:noProof/>
              </w:rPr>
              <w:t xml:space="preserve"> en de luchtwrijvingskracht F</w:t>
            </w:r>
            <w:r w:rsidRPr="00D91F3B">
              <w:rPr>
                <w:noProof/>
                <w:vertAlign w:val="subscript"/>
              </w:rPr>
              <w:t>w,lucht</w:t>
            </w:r>
            <w:r w:rsidRPr="00D91F3B">
              <w:rPr>
                <w:noProof/>
              </w:rPr>
              <w:t xml:space="preserve"> waarvan de grootte onder andere afhangt van de snelheid.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I[3]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  <w:r w:rsidRPr="00D91F3B">
              <w:rPr>
                <w:noProof/>
              </w:rPr>
              <w:t>Voor de Superbus geldt: F</w:t>
            </w:r>
            <w:r w:rsidRPr="00D91F3B">
              <w:rPr>
                <w:noProof/>
                <w:vertAlign w:val="subscript"/>
              </w:rPr>
              <w:t>w,rol</w:t>
            </w:r>
            <w:r w:rsidRPr="00D91F3B">
              <w:rPr>
                <w:noProof/>
              </w:rPr>
              <w:t xml:space="preserve"> = 1,3·10</w:t>
            </w:r>
            <w:r w:rsidRPr="00D91F3B">
              <w:rPr>
                <w:noProof/>
                <w:vertAlign w:val="superscript"/>
              </w:rPr>
              <w:t>3</w:t>
            </w:r>
            <w:r w:rsidRPr="00D91F3B">
              <w:rPr>
                <w:noProof/>
              </w:rPr>
              <w:t xml:space="preserve"> N.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Q3</w:t>
            </w:r>
          </w:p>
        </w:tc>
        <w:tc>
          <w:tcPr>
            <w:tcW w:w="104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561EAA">
            <w:pPr>
              <w:rPr>
                <w:noProof/>
              </w:rPr>
            </w:pPr>
            <w:r w:rsidRPr="00D91F3B">
              <w:rPr>
                <w:noProof/>
              </w:rPr>
              <w:t xml:space="preserve">Leg uit hoe uit </w:t>
            </w:r>
            <w:r w:rsidR="00561EAA">
              <w:rPr>
                <w:noProof/>
              </w:rPr>
              <w:t>{F3}</w:t>
            </w:r>
            <w:r w:rsidRPr="00D91F3B">
              <w:rPr>
                <w:noProof/>
              </w:rPr>
              <w:t xml:space="preserve"> blijkt dat F</w:t>
            </w:r>
            <w:r w:rsidRPr="00D91F3B">
              <w:rPr>
                <w:noProof/>
                <w:vertAlign w:val="subscript"/>
              </w:rPr>
              <w:t>w,rol</w:t>
            </w:r>
            <w:r w:rsidRPr="00D91F3B">
              <w:rPr>
                <w:noProof/>
              </w:rPr>
              <w:t xml:space="preserve"> = 1,3·10</w:t>
            </w:r>
            <w:r w:rsidRPr="00D91F3B">
              <w:rPr>
                <w:noProof/>
                <w:vertAlign w:val="superscript"/>
              </w:rPr>
              <w:t>3</w:t>
            </w:r>
            <w:r w:rsidRPr="00D91F3B">
              <w:rPr>
                <w:noProof/>
              </w:rPr>
              <w:t xml:space="preserve"> N.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B3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D91F3B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128" w:type="dxa"/>
            <w:gridSpan w:val="2"/>
          </w:tcPr>
          <w:p w:rsidR="00D91F3B" w:rsidRDefault="008C2251" w:rsidP="00D91F3B">
            <w:pPr>
              <w:rPr>
                <w:rFonts w:cs="Arial"/>
              </w:rPr>
            </w:pPr>
            <w:r w:rsidRPr="008C2251">
              <w:rPr>
                <w:rFonts w:cs="Arial"/>
              </w:rPr>
              <w:t>voorbeeld van een antwoord:</w:t>
            </w:r>
          </w:p>
          <w:p w:rsidR="008C2251" w:rsidRDefault="008C2251" w:rsidP="00D91F3B">
            <w:pPr>
              <w:rPr>
                <w:rFonts w:cs="Arial"/>
              </w:rPr>
            </w:pPr>
            <w:r w:rsidRPr="008C2251">
              <w:rPr>
                <w:rFonts w:cs="Arial"/>
              </w:rPr>
              <w:t xml:space="preserve">Op het tijdstip t = 0 s(of tussen t </w:t>
            </w:r>
            <w:proofErr w:type="spellStart"/>
            <w:r w:rsidRPr="008C2251">
              <w:rPr>
                <w:rFonts w:cs="Arial"/>
              </w:rPr>
              <w:t>t</w:t>
            </w:r>
            <w:proofErr w:type="spellEnd"/>
            <w:r w:rsidRPr="008C2251">
              <w:rPr>
                <w:rFonts w:cs="Arial"/>
              </w:rPr>
              <w:t xml:space="preserve"> = = 0 s en 10 s) is </w:t>
            </w:r>
            <w:proofErr w:type="spellStart"/>
            <w:r w:rsidRPr="008C2251">
              <w:rPr>
                <w:rFonts w:cs="Arial"/>
              </w:rPr>
              <w:t>F</w:t>
            </w:r>
            <w:r w:rsidRPr="008C2251">
              <w:rPr>
                <w:rFonts w:cs="Arial"/>
                <w:vertAlign w:val="subscript"/>
              </w:rPr>
              <w:t>w,lucht</w:t>
            </w:r>
            <w:proofErr w:type="spellEnd"/>
            <w:r w:rsidRPr="008C2251">
              <w:rPr>
                <w:rFonts w:cs="Arial"/>
                <w:vertAlign w:val="subscript"/>
              </w:rPr>
              <w:t xml:space="preserve"> </w:t>
            </w:r>
            <w:r w:rsidRPr="008C2251">
              <w:rPr>
                <w:rFonts w:cs="Arial"/>
              </w:rPr>
              <w:t>gelijk aan 0.</w:t>
            </w:r>
          </w:p>
          <w:p w:rsidR="008C2251" w:rsidRDefault="008C2251" w:rsidP="008C2251">
            <w:pPr>
              <w:rPr>
                <w:rFonts w:cs="Arial"/>
              </w:rPr>
            </w:pPr>
            <w:r w:rsidRPr="008C2251">
              <w:rPr>
                <w:rFonts w:cs="Arial"/>
              </w:rPr>
              <w:t xml:space="preserve">Dan geldt: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</w:rPr>
                <w:softHyphen/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w:softHyphen/>
                  </m:r>
                </m:e>
                <m:sub>
                  <m:r>
                    <w:rPr>
                      <w:rFonts w:ascii="Cambria Math" w:hAnsi="Cambria Math" w:cs="Arial"/>
                    </w:rPr>
                    <m:t>w,rol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motor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</m:t>
                  </m:r>
                </m:sub>
              </m:sSub>
            </m:oMath>
            <w:r>
              <w:rPr>
                <w:rFonts w:cs="Arial"/>
              </w:rPr>
              <w:t>.</w:t>
            </w:r>
          </w:p>
          <w:p w:rsidR="008C2251" w:rsidRPr="00CD793A" w:rsidRDefault="008C2251" w:rsidP="008C2251">
            <w:pPr>
              <w:rPr>
                <w:rFonts w:cs="Arial"/>
              </w:rPr>
            </w:pPr>
            <w:r w:rsidRPr="008C2251">
              <w:rPr>
                <w:rFonts w:cs="Arial"/>
              </w:rPr>
              <w:t>Uit het (</w:t>
            </w:r>
            <w:proofErr w:type="spellStart"/>
            <w:r w:rsidRPr="008C2251">
              <w:rPr>
                <w:rFonts w:cs="Arial"/>
              </w:rPr>
              <w:t>F,t</w:t>
            </w:r>
            <w:proofErr w:type="spellEnd"/>
            <w:r w:rsidRPr="008C2251">
              <w:rPr>
                <w:rFonts w:cs="Arial"/>
              </w:rPr>
              <w:t>)-diagram blijkt dat</w:t>
            </w: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</w:rPr>
                <w:softHyphen/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w:softHyphen/>
                  </m:r>
                </m:e>
                <m:sub>
                  <m:r>
                    <w:rPr>
                      <w:rFonts w:ascii="Cambria Math" w:hAnsi="Cambria Math" w:cs="Arial"/>
                    </w:rPr>
                    <m:t>w,rol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7,8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6,5=1,3 kN=1,3⋅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N</m:t>
              </m:r>
            </m:oMath>
            <w:r w:rsidR="00923C70">
              <w:rPr>
                <w:rFonts w:cs="Arial"/>
              </w:rPr>
              <w:t>.</w:t>
            </w:r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128" w:type="dxa"/>
            <w:gridSpan w:val="2"/>
          </w:tcPr>
          <w:p w:rsidR="00D91F3B" w:rsidRPr="00CD793A" w:rsidRDefault="00D91F3B" w:rsidP="008C2251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923C7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923C70" w:rsidP="00923C70">
            <w:pPr>
              <w:rPr>
                <w:rFonts w:cs="Arial"/>
              </w:rPr>
            </w:pPr>
            <w:r w:rsidRPr="00923C70">
              <w:rPr>
                <w:rFonts w:cs="Arial"/>
              </w:rPr>
              <w:t>inzicht dat op het tijdstip t = 0 s</w:t>
            </w:r>
            <w:r>
              <w:rPr>
                <w:rFonts w:cs="Arial"/>
              </w:rPr>
              <w:t xml:space="preserve"> </w:t>
            </w:r>
            <w:r w:rsidRPr="00923C70">
              <w:rPr>
                <w:rFonts w:cs="Arial"/>
              </w:rPr>
              <w:t xml:space="preserve">(of tussen t = 0 s en t = 10 s) </w:t>
            </w:r>
            <w:proofErr w:type="spellStart"/>
            <w:r w:rsidRPr="00923C70">
              <w:rPr>
                <w:rFonts w:cs="Arial"/>
              </w:rPr>
              <w:t>F</w:t>
            </w:r>
            <w:r w:rsidRPr="00923C70">
              <w:rPr>
                <w:rFonts w:cs="Arial"/>
                <w:vertAlign w:val="subscript"/>
              </w:rPr>
              <w:t>w,lucht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 w:rsidRPr="00923C70">
              <w:rPr>
                <w:rFonts w:cs="Arial"/>
              </w:rPr>
              <w:t>gelijk aan 0 is</w:t>
            </w:r>
            <w:r>
              <w:rPr>
                <w:rFonts w:cs="Arial"/>
              </w:rPr>
              <w:t>.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923C7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923C70" w:rsidP="007652CF">
            <w:pPr>
              <w:rPr>
                <w:rFonts w:cs="Arial"/>
              </w:rPr>
            </w:pPr>
            <w:r w:rsidRPr="00923C70">
              <w:rPr>
                <w:rFonts w:cs="Arial"/>
              </w:rPr>
              <w:t>inzicht dat dan geldt dat</w:t>
            </w: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</w:rPr>
                <w:softHyphen/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w:softHyphen/>
                  </m:r>
                </m:e>
                <m:sub>
                  <m:r>
                    <w:rPr>
                      <w:rFonts w:ascii="Cambria Math" w:hAnsi="Cambria Math" w:cs="Arial"/>
                    </w:rPr>
                    <m:t>w,rol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motor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</m:t>
                  </m:r>
                </m:sub>
              </m:sSub>
            </m:oMath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923C7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923C70" w:rsidP="007652CF">
            <w:pPr>
              <w:rPr>
                <w:rFonts w:cs="Arial"/>
              </w:rPr>
            </w:pPr>
            <w:r w:rsidRPr="00923C70">
              <w:rPr>
                <w:rFonts w:cs="Arial"/>
              </w:rPr>
              <w:t>aflezen van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</w:t>
            </w:r>
            <w:r>
              <w:rPr>
                <w:rFonts w:cs="Arial"/>
                <w:vertAlign w:val="subscript"/>
              </w:rPr>
              <w:t>motor</w:t>
            </w:r>
            <w:proofErr w:type="spellEnd"/>
            <w:r w:rsidRPr="00923C70">
              <w:rPr>
                <w:rFonts w:cs="Arial"/>
              </w:rPr>
              <w:t xml:space="preserve"> en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</w:t>
            </w:r>
            <w:r>
              <w:rPr>
                <w:rFonts w:cs="Arial"/>
                <w:vertAlign w:val="subscript"/>
              </w:rPr>
              <w:t>res</w:t>
            </w:r>
            <w:proofErr w:type="spellEnd"/>
            <w:r w:rsidRPr="00923C70">
              <w:rPr>
                <w:rFonts w:cs="Arial"/>
              </w:rPr>
              <w:t xml:space="preserve"> completeren van het antwoord</w:t>
            </w:r>
            <w:r>
              <w:rPr>
                <w:rFonts w:cs="Arial"/>
              </w:rPr>
              <w:t>.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I[4]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  <w:r w:rsidRPr="00D91F3B">
              <w:rPr>
                <w:noProof/>
              </w:rPr>
              <w:t>Na t = 105 s is de motorkracht constant.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Q4</w:t>
            </w:r>
          </w:p>
        </w:tc>
        <w:tc>
          <w:tcPr>
            <w:tcW w:w="104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  <w:r w:rsidRPr="00D91F3B">
              <w:rPr>
                <w:noProof/>
              </w:rPr>
              <w:t>Bepaal het vermogen dat de motor dan levert.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B4</w:t>
            </w:r>
          </w:p>
        </w:tc>
        <w:tc>
          <w:tcPr>
            <w:tcW w:w="0" w:type="auto"/>
            <w:vMerge w:val="restart"/>
          </w:tcPr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D91F3B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128" w:type="dxa"/>
            <w:gridSpan w:val="2"/>
          </w:tcPr>
          <w:p w:rsidR="00D91F3B" w:rsidRPr="00CD793A" w:rsidRDefault="00923C70" w:rsidP="00923C70">
            <w:pPr>
              <w:rPr>
                <w:rFonts w:cs="Arial"/>
              </w:rPr>
            </w:pPr>
            <w:r w:rsidRPr="00923C70">
              <w:rPr>
                <w:rFonts w:cs="Arial"/>
              </w:rPr>
              <w:t>P =  3,3</w:t>
            </w:r>
            <w:r>
              <w:rPr>
                <w:rFonts w:cs="Arial"/>
              </w:rPr>
              <w:t xml:space="preserve"> </w:t>
            </w:r>
            <w:r w:rsidRPr="00923C70">
              <w:rPr>
                <w:rFonts w:ascii="Cambria Math" w:hAnsi="Cambria Math" w:cs="Cambria Math"/>
              </w:rPr>
              <w:t>⋅</w:t>
            </w:r>
            <w:r w:rsidRPr="00923C70">
              <w:rPr>
                <w:rFonts w:cs="Arial"/>
              </w:rPr>
              <w:t xml:space="preserve"> 10</w:t>
            </w:r>
            <w:r>
              <w:rPr>
                <w:rFonts w:cs="Arial"/>
                <w:vertAlign w:val="superscript"/>
              </w:rPr>
              <w:t>5</w:t>
            </w:r>
            <w:r w:rsidRPr="00923C70">
              <w:rPr>
                <w:rFonts w:cs="Arial"/>
              </w:rPr>
              <w:t xml:space="preserve"> W</w:t>
            </w:r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D91F3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128" w:type="dxa"/>
            <w:gridSpan w:val="2"/>
          </w:tcPr>
          <w:p w:rsidR="00D91F3B" w:rsidRDefault="00923C70" w:rsidP="007652CF">
            <w:pPr>
              <w:rPr>
                <w:rFonts w:cs="Arial"/>
              </w:rPr>
            </w:pPr>
            <w:r w:rsidRPr="00923C70">
              <w:rPr>
                <w:rFonts w:cs="Arial"/>
              </w:rPr>
              <w:t xml:space="preserve">voorbeeld van een bepaling: </w:t>
            </w:r>
          </w:p>
          <w:p w:rsidR="00923C70" w:rsidRDefault="00923C70" w:rsidP="00923C70">
            <w:pPr>
              <w:rPr>
                <w:rFonts w:cs="Arial"/>
              </w:rPr>
            </w:pPr>
            <w:r w:rsidRPr="00923C70">
              <w:rPr>
                <w:rFonts w:cs="Arial"/>
              </w:rPr>
              <w:t>Voor het vermogen van de motor geldt:</w:t>
            </w: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P=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motor</m:t>
                  </m:r>
                </m:sub>
              </m:sSub>
              <m:r>
                <w:rPr>
                  <w:rFonts w:ascii="Cambria Math" w:hAnsi="Cambria Math" w:cs="Arial"/>
                </w:rPr>
                <m:t>v</m:t>
              </m:r>
            </m:oMath>
            <w:r>
              <w:rPr>
                <w:rFonts w:cs="Arial"/>
              </w:rPr>
              <w:t>,</w:t>
            </w:r>
          </w:p>
          <w:p w:rsidR="00923C70" w:rsidRPr="00CD793A" w:rsidRDefault="00923C70" w:rsidP="00923C70">
            <w:pPr>
              <w:rPr>
                <w:rFonts w:cs="Arial"/>
              </w:rPr>
            </w:pPr>
            <w:r w:rsidRPr="00923C70">
              <w:rPr>
                <w:rFonts w:cs="Arial"/>
              </w:rPr>
              <w:t>waarin</w:t>
            </w:r>
            <w:r>
              <w:rPr>
                <w:rFonts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motor</m:t>
                  </m:r>
                </m:sub>
              </m:sSub>
              <m:r>
                <w:rPr>
                  <w:rFonts w:ascii="Cambria Math" w:hAnsi="Cambria Math" w:cs="Arial"/>
                </w:rPr>
                <m:t>=4,8⋅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N</m:t>
              </m:r>
            </m:oMath>
            <w:r>
              <w:rPr>
                <w:rFonts w:cs="Arial"/>
              </w:rPr>
              <w:t xml:space="preserve"> en </w:t>
            </w:r>
            <m:oMath>
              <m:r>
                <w:rPr>
                  <w:rFonts w:ascii="Cambria Math" w:hAnsi="Cambria Math" w:cs="Arial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250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3,6</m:t>
                  </m:r>
                </m:den>
              </m:f>
              <m:r>
                <w:rPr>
                  <w:rFonts w:ascii="Cambria Math" w:hAnsi="Cambria Math" w:cs="Arial"/>
                </w:rPr>
                <m:t>=69,4</m:t>
              </m:r>
              <m:r>
                <w:rPr>
                  <w:rFonts w:ascii="Cambria Math" w:hAnsi="Cambria Math" w:cs="Arial"/>
                </w:rPr>
                <m:t xml:space="preserve"> m/s</m:t>
              </m:r>
            </m:oMath>
            <w:r>
              <w:rPr>
                <w:rFonts w:cs="Arial"/>
              </w:rPr>
              <w:t>.</w:t>
            </w:r>
            <w:r>
              <w:rPr>
                <w:rFonts w:cs="Arial"/>
              </w:rPr>
              <w:br/>
            </w:r>
            <w:r w:rsidRPr="00923C70">
              <w:rPr>
                <w:rFonts w:cs="Arial"/>
              </w:rPr>
              <w:t>Hieruit volgt dat</w:t>
            </w: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P=4,8⋅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⋅</m:t>
              </m:r>
              <m:r>
                <w:rPr>
                  <w:rFonts w:ascii="Cambria Math" w:hAnsi="Cambria Math" w:cs="Arial"/>
                </w:rPr>
                <m:t>69,4</m:t>
              </m:r>
              <m:r>
                <w:rPr>
                  <w:rFonts w:ascii="Cambria Math" w:hAnsi="Cambria Math" w:cs="Arial"/>
                </w:rPr>
                <m:t>=3,3⋅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W</m:t>
              </m:r>
            </m:oMath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923C70" w:rsidP="00923C70">
            <w:pPr>
              <w:rPr>
                <w:rFonts w:cs="Arial"/>
              </w:rPr>
            </w:pPr>
            <w:r w:rsidRPr="00923C70">
              <w:rPr>
                <w:rFonts w:cs="Arial"/>
              </w:rPr>
              <w:t>gebruik van</w:t>
            </w: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P=</m:t>
              </m:r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</w:rPr>
                <m:t>v</m:t>
              </m:r>
            </m:oMath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923C70" w:rsidP="00923C70">
            <w:pPr>
              <w:rPr>
                <w:rFonts w:cs="Arial"/>
              </w:rPr>
            </w:pPr>
            <w:r w:rsidRPr="00923C70">
              <w:rPr>
                <w:rFonts w:cs="Arial"/>
              </w:rPr>
              <w:t>aflezen van</w:t>
            </w:r>
            <w:r>
              <w:rPr>
                <w:rFonts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motor</m:t>
                  </m:r>
                </m:sub>
              </m:sSub>
            </m:oMath>
            <w:r>
              <w:rPr>
                <w:rFonts w:cs="Arial"/>
              </w:rPr>
              <w:t xml:space="preserve"> </w:t>
            </w:r>
            <w:r w:rsidRPr="00923C70">
              <w:rPr>
                <w:rFonts w:cs="Arial"/>
              </w:rPr>
              <w:t>(met een marge van</w:t>
            </w: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0,1⋅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N</m:t>
              </m:r>
            </m:oMath>
            <w:r w:rsidRPr="00923C70">
              <w:rPr>
                <w:rFonts w:cs="Arial"/>
              </w:rPr>
              <w:t>)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Pr="00D91F3B" w:rsidRDefault="00D91F3B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D91F3B" w:rsidRPr="00CD793A" w:rsidRDefault="00923C70" w:rsidP="007652CF">
            <w:pPr>
              <w:rPr>
                <w:rFonts w:cs="Arial"/>
              </w:rPr>
            </w:pPr>
            <w:r w:rsidRPr="00923C70">
              <w:rPr>
                <w:rFonts w:cs="Arial"/>
              </w:rPr>
              <w:t>completeren van de bepaling</w:t>
            </w:r>
          </w:p>
        </w:tc>
        <w:tc>
          <w:tcPr>
            <w:tcW w:w="580" w:type="dxa"/>
          </w:tcPr>
          <w:p w:rsidR="00D91F3B" w:rsidRPr="00CD793A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7652CF">
            <w:pPr>
              <w:rPr>
                <w:rFonts w:cs="Arial"/>
              </w:rPr>
            </w:pPr>
            <w:r>
              <w:rPr>
                <w:rFonts w:cs="Arial"/>
              </w:rPr>
              <w:t>I[5,6]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De Superbus is zo ontworpen dat hij zo weinig mogelijk wrijvingskracht ondervindt.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De rolwrijvingskracht is recht evenredig met de massa van de bus. Voor de luchtwrijvingskracht F</w:t>
            </w:r>
            <w:r w:rsidRPr="00561EAA">
              <w:rPr>
                <w:noProof/>
                <w:vertAlign w:val="subscript"/>
              </w:rPr>
              <w:t>w,lucht</w:t>
            </w:r>
            <w:r>
              <w:rPr>
                <w:noProof/>
              </w:rPr>
              <w:t xml:space="preserve"> geldt de volgende formule:</w:t>
            </w:r>
          </w:p>
          <w:p w:rsidR="00D91F3B" w:rsidRDefault="00D91F3B" w:rsidP="00D91F3B">
            <w:pPr>
              <w:rPr>
                <w:noProof/>
              </w:rPr>
            </w:pPr>
          </w:p>
          <w:p w:rsidR="00D91F3B" w:rsidRDefault="00D91F3B" w:rsidP="00D91F3B">
            <w:pPr>
              <w:rPr>
                <w:rFonts w:cs="Arial"/>
                <w:color w:val="000000"/>
                <w:szCs w:val="20"/>
              </w:rPr>
            </w:pPr>
            <w:r w:rsidRPr="00CA04DE">
              <w:rPr>
                <w:rFonts w:cs="Arial"/>
                <w:color w:val="000000"/>
                <w:szCs w:val="20"/>
              </w:rPr>
              <w:object w:dxaOrig="16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5" type="#_x0000_t75" style="width:118.95pt;height:26.9pt" o:ole="">
                  <v:imagedata r:id="rId9" o:title=""/>
                </v:shape>
                <o:OLEObject Type="Embed" ProgID="Equation.3" ShapeID="_x0000_i1545" DrawAspect="Content" ObjectID="_1593698019" r:id="rId10"/>
              </w:object>
            </w:r>
          </w:p>
          <w:p w:rsidR="00D91F3B" w:rsidRDefault="00D91F3B" w:rsidP="00D91F3B">
            <w:pPr>
              <w:rPr>
                <w:rFonts w:cs="Arial"/>
                <w:color w:val="000000"/>
                <w:szCs w:val="20"/>
              </w:rPr>
            </w:pP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Hierin is: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−</w:t>
            </w:r>
            <w:r w:rsidR="00561EAA">
              <w:rPr>
                <w:noProof/>
              </w:rPr>
              <w:t xml:space="preserve"> </w:t>
            </w:r>
            <w:r>
              <w:rPr>
                <w:noProof/>
              </w:rPr>
              <w:t>c</w:t>
            </w:r>
            <w:r w:rsidRPr="00D91F3B">
              <w:rPr>
                <w:noProof/>
                <w:vertAlign w:val="subscript"/>
              </w:rPr>
              <w:t>w</w:t>
            </w:r>
            <w:r>
              <w:rPr>
                <w:noProof/>
              </w:rPr>
              <w:t xml:space="preserve">  de luchtwrijvingscoëfficiënt;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−</w:t>
            </w:r>
            <w:r w:rsidR="00561EAA">
              <w:rPr>
                <w:noProof/>
              </w:rPr>
              <w:t xml:space="preserve"> </w:t>
            </w:r>
            <w:r>
              <w:rPr>
                <w:noProof/>
              </w:rPr>
              <w:t>ρ de dichtheid van de lucht (in kg/m</w:t>
            </w:r>
            <w:r w:rsidRPr="00561EAA">
              <w:rPr>
                <w:noProof/>
                <w:vertAlign w:val="superscript"/>
              </w:rPr>
              <w:t>3</w:t>
            </w:r>
            <w:r>
              <w:rPr>
                <w:noProof/>
              </w:rPr>
              <w:t>);</w:t>
            </w:r>
          </w:p>
          <w:p w:rsidR="00D91F3B" w:rsidRDefault="00D91F3B" w:rsidP="00D91F3B">
            <w:pPr>
              <w:rPr>
                <w:noProof/>
              </w:rPr>
            </w:pPr>
            <w:r>
              <w:rPr>
                <w:noProof/>
              </w:rPr>
              <w:t>−</w:t>
            </w:r>
            <w:r w:rsidR="00561EAA">
              <w:rPr>
                <w:noProof/>
              </w:rPr>
              <w:t xml:space="preserve"> </w:t>
            </w:r>
            <w:r>
              <w:rPr>
                <w:noProof/>
              </w:rPr>
              <w:t>A de frontale oppervlakte van de bus (in m</w:t>
            </w:r>
            <w:r w:rsidRPr="00561EAA">
              <w:rPr>
                <w:noProof/>
                <w:vertAlign w:val="superscript"/>
              </w:rPr>
              <w:t>2</w:t>
            </w:r>
            <w:r>
              <w:rPr>
                <w:noProof/>
              </w:rPr>
              <w:t>);</w:t>
            </w:r>
          </w:p>
          <w:p w:rsidR="00D91F3B" w:rsidRPr="00D91F3B" w:rsidRDefault="00D91F3B" w:rsidP="00561EAA">
            <w:pPr>
              <w:rPr>
                <w:noProof/>
              </w:rPr>
            </w:pPr>
            <w:r>
              <w:rPr>
                <w:noProof/>
              </w:rPr>
              <w:t>−</w:t>
            </w:r>
            <w:r w:rsidR="00561EAA">
              <w:rPr>
                <w:noProof/>
              </w:rPr>
              <w:t xml:space="preserve"> </w:t>
            </w:r>
            <w:r>
              <w:rPr>
                <w:noProof/>
              </w:rPr>
              <w:t>v de snelheid van de superbus (in m/s).</w:t>
            </w: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D91F3B" w:rsidRPr="00CD793A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D91F3B" w:rsidRDefault="00D91F3B" w:rsidP="007652CF">
            <w:pPr>
              <w:rPr>
                <w:rFonts w:cs="Arial"/>
              </w:rPr>
            </w:pPr>
          </w:p>
        </w:tc>
      </w:tr>
      <w:tr w:rsidR="00923C70" w:rsidRPr="00CD793A" w:rsidTr="00C87ED0">
        <w:trPr>
          <w:trHeight w:val="22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Q5</w:t>
            </w:r>
          </w:p>
        </w:tc>
        <w:tc>
          <w:tcPr>
            <w:tcW w:w="104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D91F3B">
            <w:pPr>
              <w:rPr>
                <w:noProof/>
              </w:rPr>
            </w:pPr>
            <w:r w:rsidRPr="00561EAA">
              <w:rPr>
                <w:noProof/>
              </w:rPr>
              <w:t>Noem twee eigenschappen van de Superbus waaruit blijkt dat de ontwerpers geprobeerd hebben de luchtwrijvingskracht zo klein mogelijk te houden.</w:t>
            </w:r>
          </w:p>
        </w:tc>
        <w:tc>
          <w:tcPr>
            <w:tcW w:w="0" w:type="auto"/>
            <w:vMerge w:val="restart"/>
          </w:tcPr>
          <w:p w:rsidR="00561EA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B5</w:t>
            </w:r>
          </w:p>
        </w:tc>
        <w:tc>
          <w:tcPr>
            <w:tcW w:w="0" w:type="auto"/>
            <w:vMerge w:val="restart"/>
          </w:tcPr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Pr="00CD793A" w:rsidRDefault="00561EAA" w:rsidP="00561EAA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128" w:type="dxa"/>
            <w:gridSpan w:val="2"/>
          </w:tcPr>
          <w:p w:rsidR="00561EAA" w:rsidRDefault="00C87ED0" w:rsidP="00561EAA">
            <w:pPr>
              <w:rPr>
                <w:rFonts w:cs="Arial"/>
              </w:rPr>
            </w:pPr>
            <w:r w:rsidRPr="00C87ED0">
              <w:rPr>
                <w:rFonts w:cs="Arial"/>
              </w:rPr>
              <w:t>voorbeeld van antwoorden:</w:t>
            </w:r>
          </w:p>
          <w:p w:rsidR="00C87ED0" w:rsidRDefault="00C87ED0" w:rsidP="00561EAA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C87ED0">
              <w:rPr>
                <w:rFonts w:cs="Arial"/>
              </w:rPr>
              <w:t xml:space="preserve">De bus is goed gestroomlijnd (dus de </w:t>
            </w:r>
            <w:proofErr w:type="spellStart"/>
            <w:r>
              <w:rPr>
                <w:rFonts w:cs="Arial"/>
              </w:rPr>
              <w:t>c</w:t>
            </w:r>
            <w:r>
              <w:rPr>
                <w:rFonts w:cs="Arial"/>
                <w:vertAlign w:val="subscript"/>
              </w:rPr>
              <w:t>w</w:t>
            </w:r>
            <w:proofErr w:type="spellEnd"/>
            <w:r w:rsidRPr="00C87ED0">
              <w:rPr>
                <w:rFonts w:cs="Arial"/>
              </w:rPr>
              <w:t>-waarde is klein).</w:t>
            </w:r>
          </w:p>
          <w:p w:rsidR="00C87ED0" w:rsidRPr="00CD793A" w:rsidRDefault="00C87ED0" w:rsidP="00561EAA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C87ED0">
              <w:rPr>
                <w:rFonts w:cs="Arial"/>
              </w:rPr>
              <w:t>De frontale oppervlakte (of de hoogte) van de bus is klein gehouden.</w:t>
            </w:r>
          </w:p>
        </w:tc>
        <w:tc>
          <w:tcPr>
            <w:tcW w:w="0" w:type="auto"/>
          </w:tcPr>
          <w:p w:rsidR="00561EAA" w:rsidRDefault="00561EAA" w:rsidP="00561EAA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561EAA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</w:tr>
      <w:tr w:rsidR="00923C70" w:rsidRPr="00CD793A" w:rsidTr="00C87ED0">
        <w:trPr>
          <w:trHeight w:val="22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Pr="00CD793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128" w:type="dxa"/>
            <w:gridSpan w:val="2"/>
          </w:tcPr>
          <w:p w:rsidR="00561EAA" w:rsidRPr="00CD793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2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Pr="00CD793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561EAA" w:rsidRPr="00CD793A" w:rsidRDefault="00C87ED0" w:rsidP="007652CF">
            <w:pPr>
              <w:rPr>
                <w:rFonts w:cs="Arial"/>
              </w:rPr>
            </w:pPr>
            <w:r w:rsidRPr="00C87ED0">
              <w:rPr>
                <w:rFonts w:cs="Arial"/>
              </w:rPr>
              <w:t xml:space="preserve">inzicht dat de bus goed is gestroomlijnd </w:t>
            </w:r>
            <w:r w:rsidRPr="00C87ED0">
              <w:rPr>
                <w:rFonts w:cs="Arial"/>
              </w:rPr>
              <w:t xml:space="preserve">(dus de </w:t>
            </w:r>
            <w:proofErr w:type="spellStart"/>
            <w:r>
              <w:rPr>
                <w:rFonts w:cs="Arial"/>
              </w:rPr>
              <w:t>c</w:t>
            </w:r>
            <w:r>
              <w:rPr>
                <w:rFonts w:cs="Arial"/>
                <w:vertAlign w:val="subscript"/>
              </w:rPr>
              <w:t>w</w:t>
            </w:r>
            <w:proofErr w:type="spellEnd"/>
            <w:r w:rsidRPr="00C87ED0">
              <w:rPr>
                <w:rFonts w:cs="Arial"/>
              </w:rPr>
              <w:t>-waarde is klein).</w:t>
            </w:r>
          </w:p>
        </w:tc>
        <w:tc>
          <w:tcPr>
            <w:tcW w:w="580" w:type="dxa"/>
          </w:tcPr>
          <w:p w:rsidR="00561EAA" w:rsidRPr="00CD793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2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Pr="00CD793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561EAA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inzicht dat de frontale oppervlakte (of de hoogte) van de bus klein is</w:t>
            </w:r>
            <w:r>
              <w:rPr>
                <w:rFonts w:cs="Arial"/>
              </w:rPr>
              <w:t xml:space="preserve"> </w:t>
            </w:r>
            <w:r w:rsidRPr="00C87ED0">
              <w:rPr>
                <w:rFonts w:cs="Arial"/>
              </w:rPr>
              <w:t>gehouden</w:t>
            </w:r>
          </w:p>
        </w:tc>
        <w:tc>
          <w:tcPr>
            <w:tcW w:w="580" w:type="dxa"/>
          </w:tcPr>
          <w:p w:rsidR="00561EAA" w:rsidRPr="00CD793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</w:tr>
      <w:tr w:rsidR="00923C7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I[6]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D91F3B">
            <w:pPr>
              <w:rPr>
                <w:noProof/>
              </w:rPr>
            </w:pPr>
            <w:r w:rsidRPr="00561EAA">
              <w:rPr>
                <w:noProof/>
              </w:rPr>
              <w:t>De Superbus is van licht materiaal gemaakt.</w:t>
            </w: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Pr="00CD793A" w:rsidRDefault="00561EAA" w:rsidP="007652CF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561EAA" w:rsidRPr="00CD793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2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Q6</w:t>
            </w:r>
          </w:p>
        </w:tc>
        <w:tc>
          <w:tcPr>
            <w:tcW w:w="104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561EAA">
            <w:pPr>
              <w:rPr>
                <w:noProof/>
              </w:rPr>
            </w:pPr>
            <w:r>
              <w:rPr>
                <w:noProof/>
              </w:rPr>
              <w:t>Beantwoord de volgende vragen:</w:t>
            </w:r>
          </w:p>
          <w:p w:rsidR="00561EAA" w:rsidRDefault="00561EAA" w:rsidP="00561EAA">
            <w:pPr>
              <w:rPr>
                <w:noProof/>
              </w:rPr>
            </w:pPr>
            <w:r>
              <w:rPr>
                <w:noProof/>
              </w:rPr>
              <w:t>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Beïnvloedt deze materiaalkeuze de rolwrijvingskracht? Licht je antwoord toe.</w:t>
            </w:r>
          </w:p>
          <w:p w:rsidR="00561EAA" w:rsidRPr="00561EAA" w:rsidRDefault="00561EAA" w:rsidP="00561EAA">
            <w:pPr>
              <w:rPr>
                <w:noProof/>
              </w:rPr>
            </w:pPr>
            <w:r>
              <w:rPr>
                <w:noProof/>
              </w:rPr>
              <w:t>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Beïnvloedt deze materiaalkeuze de luchtwrijvingskracht? Licht je antwoord toe.</w:t>
            </w:r>
          </w:p>
        </w:tc>
        <w:tc>
          <w:tcPr>
            <w:tcW w:w="0" w:type="auto"/>
            <w:vMerge w:val="restart"/>
          </w:tcPr>
          <w:p w:rsidR="00561EA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B6</w:t>
            </w:r>
          </w:p>
        </w:tc>
        <w:tc>
          <w:tcPr>
            <w:tcW w:w="0" w:type="auto"/>
            <w:vMerge w:val="restart"/>
          </w:tcPr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Pr="00CD793A" w:rsidRDefault="00561EAA" w:rsidP="00561EAA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128" w:type="dxa"/>
            <w:gridSpan w:val="2"/>
          </w:tcPr>
          <w:p w:rsidR="00561EAA" w:rsidRDefault="00C87ED0" w:rsidP="00561EAA">
            <w:pPr>
              <w:rPr>
                <w:rFonts w:cs="Arial"/>
              </w:rPr>
            </w:pPr>
            <w:r w:rsidRPr="00C87ED0">
              <w:rPr>
                <w:rFonts w:cs="Arial"/>
              </w:rPr>
              <w:t>voorbeeld van antwoorden:</w:t>
            </w:r>
          </w:p>
          <w:p w:rsidR="00C87ED0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C87ED0">
              <w:rPr>
                <w:rFonts w:cs="Arial"/>
              </w:rPr>
              <w:t>De rolwrijvingskracht is (relatief) klein want als het materiaal licht is,</w:t>
            </w:r>
            <w:r>
              <w:rPr>
                <w:rFonts w:cs="Arial"/>
              </w:rPr>
              <w:t xml:space="preserve"> </w:t>
            </w:r>
            <w:r w:rsidRPr="00C87ED0">
              <w:rPr>
                <w:rFonts w:cs="Arial"/>
              </w:rPr>
              <w:t>is de massa van de bus (relatief) klein.</w:t>
            </w:r>
          </w:p>
          <w:p w:rsidR="00C87ED0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C87ED0">
              <w:rPr>
                <w:rFonts w:cs="Arial"/>
              </w:rPr>
              <w:t>De luchtwrijvingskracht hangt niet af van de massa van de bus.</w:t>
            </w:r>
          </w:p>
          <w:p w:rsidR="00C87ED0" w:rsidRDefault="00C87ED0" w:rsidP="00C87ED0">
            <w:pPr>
              <w:rPr>
                <w:rFonts w:cs="Arial"/>
              </w:rPr>
            </w:pPr>
          </w:p>
          <w:p w:rsidR="00C87ED0" w:rsidRPr="00C87ED0" w:rsidRDefault="00C87ED0" w:rsidP="00C87ED0">
            <w:pPr>
              <w:rPr>
                <w:rFonts w:cs="Arial"/>
                <w:i/>
              </w:rPr>
            </w:pPr>
            <w:r w:rsidRPr="00C87ED0">
              <w:rPr>
                <w:rFonts w:cs="Arial"/>
                <w:i/>
              </w:rPr>
              <w:t>Opmerking:</w:t>
            </w:r>
          </w:p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  <w:i/>
              </w:rPr>
              <w:t>Als er geen toelichting gegeven is: geen punten.</w:t>
            </w:r>
          </w:p>
        </w:tc>
        <w:tc>
          <w:tcPr>
            <w:tcW w:w="0" w:type="auto"/>
          </w:tcPr>
          <w:p w:rsidR="00561EAA" w:rsidRDefault="00561EAA" w:rsidP="00561EAA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561EAA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2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EAA" w:rsidRPr="00561EAA" w:rsidRDefault="00561EAA" w:rsidP="00D91F3B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Pr="00CD793A" w:rsidRDefault="00561EAA" w:rsidP="007652CF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128" w:type="dxa"/>
            <w:gridSpan w:val="2"/>
          </w:tcPr>
          <w:p w:rsidR="00561EAA" w:rsidRPr="00CD793A" w:rsidRDefault="00561EAA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561EAA" w:rsidRDefault="00561EAA" w:rsidP="007652CF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2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Pr="00561EAA" w:rsidRDefault="00C87ED0" w:rsidP="00C87ED0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inzicht dat de rolwrijvingskracht (relatief) klein is omdat het materiaal</w:t>
            </w:r>
            <w:r>
              <w:rPr>
                <w:rFonts w:cs="Arial"/>
              </w:rPr>
              <w:t xml:space="preserve"> </w:t>
            </w:r>
            <w:r w:rsidRPr="00C87ED0">
              <w:rPr>
                <w:rFonts w:cs="Arial"/>
              </w:rPr>
              <w:t>licht is en dat daardoor de massa van de bus (relatief) klein is</w:t>
            </w:r>
          </w:p>
        </w:tc>
        <w:tc>
          <w:tcPr>
            <w:tcW w:w="580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2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Pr="00561EAA" w:rsidRDefault="00C87ED0" w:rsidP="00C87ED0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inzicht dat de luchtwrijvingskracht niet afhangt van de massa van de</w:t>
            </w:r>
            <w:r>
              <w:rPr>
                <w:rFonts w:cs="Arial"/>
              </w:rPr>
              <w:t xml:space="preserve"> </w:t>
            </w:r>
            <w:r w:rsidRPr="00C87ED0">
              <w:rPr>
                <w:rFonts w:cs="Arial"/>
              </w:rPr>
              <w:t>bus</w:t>
            </w:r>
            <w:r>
              <w:rPr>
                <w:rFonts w:cs="Arial"/>
              </w:rPr>
              <w:t>.</w:t>
            </w:r>
          </w:p>
        </w:tc>
        <w:tc>
          <w:tcPr>
            <w:tcW w:w="580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  <w:tr w:rsidR="00C87ED0" w:rsidRPr="00CD793A" w:rsidTr="00C87E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I[7]</w:t>
            </w:r>
          </w:p>
        </w:tc>
        <w:tc>
          <w:tcPr>
            <w:tcW w:w="104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noProof/>
              </w:rPr>
            </w:pPr>
            <w:r>
              <w:rPr>
                <w:noProof/>
              </w:rPr>
              <w:t>De actieradius van de Superbus is de afstand die hij bij gemiddeld energieverbruik kan afleggen als zijn accu’s helemaal gevuld zijn.</w:t>
            </w:r>
          </w:p>
          <w:p w:rsidR="00C87ED0" w:rsidRPr="00561EAA" w:rsidRDefault="00C87ED0" w:rsidP="00C87ED0">
            <w:pPr>
              <w:rPr>
                <w:noProof/>
              </w:rPr>
            </w:pPr>
            <w:r>
              <w:rPr>
                <w:noProof/>
              </w:rPr>
              <w:t>De Superbus heeft 324 accu’s; in elke accu kan 0,74 kWh energie worden opgeslagen. De bus verbruikt gemiddeld 0,83 kWh per kilometer.</w:t>
            </w: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</w:p>
        </w:tc>
        <w:tc>
          <w:tcPr>
            <w:tcW w:w="6128" w:type="dxa"/>
            <w:gridSpan w:val="2"/>
          </w:tcPr>
          <w:p w:rsidR="00C87ED0" w:rsidRPr="00CD793A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Q7</w:t>
            </w:r>
          </w:p>
        </w:tc>
        <w:tc>
          <w:tcPr>
            <w:tcW w:w="104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noProof/>
              </w:rPr>
            </w:pPr>
            <w:r w:rsidRPr="00561EAA">
              <w:rPr>
                <w:noProof/>
              </w:rPr>
              <w:t>Bereken de actieradius van de Superbus. Neem daarbij aan dat alle opgeslagen energie wordt verbruikt.</w:t>
            </w:r>
          </w:p>
        </w:tc>
        <w:tc>
          <w:tcPr>
            <w:tcW w:w="0" w:type="auto"/>
            <w:vMerge w:val="restart"/>
          </w:tcPr>
          <w:p w:rsidR="00C87ED0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B7</w:t>
            </w:r>
          </w:p>
        </w:tc>
        <w:tc>
          <w:tcPr>
            <w:tcW w:w="0" w:type="auto"/>
            <w:vMerge w:val="restart"/>
          </w:tcPr>
          <w:p w:rsidR="00C87ED0" w:rsidRDefault="00C87ED0" w:rsidP="00C87ED0">
            <w:pPr>
              <w:rPr>
                <w:rFonts w:cs="Arial"/>
              </w:rPr>
            </w:pPr>
          </w:p>
          <w:p w:rsidR="00C87ED0" w:rsidRDefault="00C87ED0" w:rsidP="00C87ED0">
            <w:pPr>
              <w:rPr>
                <w:rFonts w:cs="Arial"/>
              </w:rPr>
            </w:pPr>
          </w:p>
          <w:p w:rsidR="00C87ED0" w:rsidRDefault="00C87ED0" w:rsidP="00C87ED0">
            <w:pPr>
              <w:rPr>
                <w:rFonts w:cs="Arial"/>
              </w:rPr>
            </w:pPr>
          </w:p>
          <w:p w:rsidR="00C87ED0" w:rsidRDefault="00C87ED0" w:rsidP="00C87ED0">
            <w:pPr>
              <w:rPr>
                <w:rFonts w:cs="Arial"/>
              </w:rPr>
            </w:pPr>
          </w:p>
          <w:p w:rsidR="00C87ED0" w:rsidRDefault="00C87ED0" w:rsidP="00C87ED0">
            <w:pPr>
              <w:rPr>
                <w:rFonts w:cs="Arial"/>
              </w:rPr>
            </w:pPr>
          </w:p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128" w:type="dxa"/>
            <w:gridSpan w:val="2"/>
          </w:tcPr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 xml:space="preserve">De actieradius is gelijk aan </w:t>
            </w:r>
            <m:oMath>
              <m:r>
                <w:rPr>
                  <w:rFonts w:ascii="Cambria Math" w:hAnsi="Cambria Math" w:cs="Arial"/>
                </w:rPr>
                <m:t>2,9⋅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km</m:t>
              </m:r>
            </m:oMath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128" w:type="dxa"/>
            <w:gridSpan w:val="2"/>
          </w:tcPr>
          <w:p w:rsidR="00C87ED0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voorbeeld van een berekening:</w:t>
            </w:r>
          </w:p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In de accu</w:t>
            </w:r>
            <w:r>
              <w:rPr>
                <w:rFonts w:cs="Arial"/>
              </w:rPr>
              <w:t>’</w:t>
            </w:r>
            <w:r w:rsidRPr="00C87ED0">
              <w:rPr>
                <w:rFonts w:cs="Arial"/>
              </w:rPr>
              <w:t>s is</w:t>
            </w: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324⋅0,74=240 kWh</m:t>
              </m:r>
            </m:oMath>
            <w:r>
              <w:rPr>
                <w:rFonts w:cs="Arial"/>
              </w:rPr>
              <w:t xml:space="preserve"> </w:t>
            </w:r>
            <w:r w:rsidRPr="00C87ED0">
              <w:rPr>
                <w:rFonts w:cs="Arial"/>
              </w:rPr>
              <w:t>energie opgeslagen. De actieradius is</w:t>
            </w:r>
            <w:r>
              <w:rPr>
                <w:rFonts w:cs="Arial"/>
              </w:rPr>
              <w:t xml:space="preserve"> </w:t>
            </w:r>
            <w:r w:rsidRPr="00C87ED0">
              <w:rPr>
                <w:rFonts w:cs="Arial"/>
              </w:rPr>
              <w:t>gelijk aan</w:t>
            </w:r>
            <w:r>
              <w:rPr>
                <w:rFonts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de energie in de accu's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het energieverbruik per km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240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0,83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2,9⋅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km</m:t>
              </m:r>
            </m:oMath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berekenen van de totale hoeveelheid energie in de accu’s</w:t>
            </w:r>
          </w:p>
        </w:tc>
        <w:tc>
          <w:tcPr>
            <w:tcW w:w="580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inzicht dat de actieradius gelijk is aan</w:t>
            </w:r>
            <w:r>
              <w:rPr>
                <w:rFonts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de energie in de accu's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het energieverbruik per km</m:t>
                  </m:r>
                </m:den>
              </m:f>
            </m:oMath>
          </w:p>
        </w:tc>
        <w:tc>
          <w:tcPr>
            <w:tcW w:w="580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  <w:tr w:rsidR="00C87ED0" w:rsidRPr="00CD793A" w:rsidTr="00C87ED0">
        <w:trPr>
          <w:trHeight w:val="20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1041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ED0" w:rsidRDefault="00C87ED0" w:rsidP="00C87ED0">
            <w:pPr>
              <w:rPr>
                <w:noProof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  <w:vMerge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5548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 w:rsidRPr="00C87ED0">
              <w:rPr>
                <w:rFonts w:cs="Arial"/>
              </w:rPr>
              <w:t>completeren van de berekening</w:t>
            </w:r>
            <w:bookmarkStart w:id="0" w:name="_GoBack"/>
            <w:bookmarkEnd w:id="0"/>
          </w:p>
        </w:tc>
        <w:tc>
          <w:tcPr>
            <w:tcW w:w="580" w:type="dxa"/>
          </w:tcPr>
          <w:p w:rsidR="00C87ED0" w:rsidRPr="00CD793A" w:rsidRDefault="00C87ED0" w:rsidP="00C87ED0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C87ED0" w:rsidRDefault="00C87ED0" w:rsidP="00C87ED0">
            <w:pPr>
              <w:rPr>
                <w:rFonts w:cs="Arial"/>
              </w:rPr>
            </w:pPr>
          </w:p>
        </w:tc>
      </w:tr>
    </w:tbl>
    <w:p w:rsidR="00D9036B" w:rsidRPr="00CD793A" w:rsidRDefault="00D9036B" w:rsidP="00CD793A">
      <w:pPr>
        <w:rPr>
          <w:rFonts w:eastAsia="Times New Roman" w:cs="Arial"/>
        </w:rPr>
      </w:pPr>
    </w:p>
    <w:p w:rsidR="00122439" w:rsidRPr="00CD793A" w:rsidRDefault="00122439" w:rsidP="00CD793A">
      <w:pPr>
        <w:rPr>
          <w:rFonts w:eastAsia="Times New Roman" w:cs="Arial"/>
        </w:rPr>
      </w:pPr>
    </w:p>
    <w:sectPr w:rsidR="00122439" w:rsidRPr="00CD7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F67"/>
    <w:multiLevelType w:val="hybridMultilevel"/>
    <w:tmpl w:val="7C844F90"/>
    <w:lvl w:ilvl="0" w:tplc="909420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31251"/>
    <w:multiLevelType w:val="hybridMultilevel"/>
    <w:tmpl w:val="1AEADEF8"/>
    <w:lvl w:ilvl="0" w:tplc="909420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40ADE"/>
    <w:multiLevelType w:val="hybridMultilevel"/>
    <w:tmpl w:val="F4CAA2A8"/>
    <w:lvl w:ilvl="0" w:tplc="909420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A79E0"/>
    <w:multiLevelType w:val="hybridMultilevel"/>
    <w:tmpl w:val="9BC8EE08"/>
    <w:lvl w:ilvl="0" w:tplc="909420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023A6"/>
    <w:multiLevelType w:val="hybridMultilevel"/>
    <w:tmpl w:val="82D486BA"/>
    <w:lvl w:ilvl="0" w:tplc="909420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52479"/>
    <w:multiLevelType w:val="hybridMultilevel"/>
    <w:tmpl w:val="BA12BAAE"/>
    <w:lvl w:ilvl="0" w:tplc="909420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/>
  <w:attachedTemplate r:id="rId1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B"/>
    <w:rsid w:val="000179F6"/>
    <w:rsid w:val="00043914"/>
    <w:rsid w:val="00047ECE"/>
    <w:rsid w:val="00076C2B"/>
    <w:rsid w:val="000973D2"/>
    <w:rsid w:val="000E4671"/>
    <w:rsid w:val="000F5AEE"/>
    <w:rsid w:val="00122439"/>
    <w:rsid w:val="00163899"/>
    <w:rsid w:val="001C75CC"/>
    <w:rsid w:val="0022689E"/>
    <w:rsid w:val="002A23EA"/>
    <w:rsid w:val="002A4E19"/>
    <w:rsid w:val="002A6769"/>
    <w:rsid w:val="002D66AC"/>
    <w:rsid w:val="00325DAA"/>
    <w:rsid w:val="003A35C2"/>
    <w:rsid w:val="003A62B5"/>
    <w:rsid w:val="003B2A3F"/>
    <w:rsid w:val="003B5442"/>
    <w:rsid w:val="003B55D7"/>
    <w:rsid w:val="003F6101"/>
    <w:rsid w:val="004809D7"/>
    <w:rsid w:val="004A24A4"/>
    <w:rsid w:val="004A480A"/>
    <w:rsid w:val="004B5A1E"/>
    <w:rsid w:val="004C196B"/>
    <w:rsid w:val="00505382"/>
    <w:rsid w:val="00534B04"/>
    <w:rsid w:val="005476E7"/>
    <w:rsid w:val="00561EAA"/>
    <w:rsid w:val="00696C85"/>
    <w:rsid w:val="006A0C6D"/>
    <w:rsid w:val="006B1DEA"/>
    <w:rsid w:val="00721492"/>
    <w:rsid w:val="007363F8"/>
    <w:rsid w:val="00762ABB"/>
    <w:rsid w:val="007652CF"/>
    <w:rsid w:val="00777275"/>
    <w:rsid w:val="00782648"/>
    <w:rsid w:val="007B47DA"/>
    <w:rsid w:val="007C5010"/>
    <w:rsid w:val="00817CC8"/>
    <w:rsid w:val="00836976"/>
    <w:rsid w:val="0086244F"/>
    <w:rsid w:val="008C2251"/>
    <w:rsid w:val="00910704"/>
    <w:rsid w:val="00923C70"/>
    <w:rsid w:val="00931777"/>
    <w:rsid w:val="00975297"/>
    <w:rsid w:val="009833EB"/>
    <w:rsid w:val="009D2049"/>
    <w:rsid w:val="00A270DB"/>
    <w:rsid w:val="00A43FC4"/>
    <w:rsid w:val="00A462B4"/>
    <w:rsid w:val="00A54590"/>
    <w:rsid w:val="00A61CCD"/>
    <w:rsid w:val="00A80FC7"/>
    <w:rsid w:val="00BA49CD"/>
    <w:rsid w:val="00BB4BEC"/>
    <w:rsid w:val="00BB73A1"/>
    <w:rsid w:val="00BD780E"/>
    <w:rsid w:val="00BF4DC2"/>
    <w:rsid w:val="00C07298"/>
    <w:rsid w:val="00C119AC"/>
    <w:rsid w:val="00C20AFD"/>
    <w:rsid w:val="00C20B56"/>
    <w:rsid w:val="00C66039"/>
    <w:rsid w:val="00C87ED0"/>
    <w:rsid w:val="00C950BD"/>
    <w:rsid w:val="00CA01A2"/>
    <w:rsid w:val="00CD3448"/>
    <w:rsid w:val="00CD793A"/>
    <w:rsid w:val="00CE13A2"/>
    <w:rsid w:val="00D200ED"/>
    <w:rsid w:val="00D33A56"/>
    <w:rsid w:val="00D9036B"/>
    <w:rsid w:val="00D91F3B"/>
    <w:rsid w:val="00E32CFA"/>
    <w:rsid w:val="00E62659"/>
    <w:rsid w:val="00E909E0"/>
    <w:rsid w:val="00EB7185"/>
    <w:rsid w:val="00EC009D"/>
    <w:rsid w:val="00EE2E1C"/>
    <w:rsid w:val="00F34488"/>
    <w:rsid w:val="00F36276"/>
    <w:rsid w:val="00F607D2"/>
    <w:rsid w:val="00F733A4"/>
    <w:rsid w:val="00F8171E"/>
    <w:rsid w:val="00FA2E44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8DB9C4"/>
  <w15:chartTrackingRefBased/>
  <w15:docId w15:val="{73718349-B06D-4520-A603-A1C73DDF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A62B5"/>
    <w:rPr>
      <w:rFonts w:ascii="Arial" w:eastAsiaTheme="minorEastAsia" w:hAnsi="Arial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pPr>
      <w:spacing w:before="100" w:beforeAutospacing="1" w:after="100" w:afterAutospacing="1"/>
    </w:pPr>
  </w:style>
  <w:style w:type="paragraph" w:styleId="Lijstalinea">
    <w:name w:val="List Paragraph"/>
    <w:basedOn w:val="Standaard"/>
    <w:uiPriority w:val="34"/>
    <w:qFormat/>
    <w:pPr>
      <w:spacing w:before="100" w:beforeAutospacing="1" w:after="100" w:afterAutospacing="1"/>
    </w:pPr>
  </w:style>
  <w:style w:type="character" w:styleId="Tekstvantijdelijkeaanduiding">
    <w:name w:val="Placeholder Text"/>
    <w:basedOn w:val="Standaardalinea-lettertype"/>
    <w:uiPriority w:val="99"/>
    <w:semiHidden/>
    <w:rsid w:val="00F36276"/>
    <w:rPr>
      <w:color w:val="808080"/>
    </w:rPr>
  </w:style>
  <w:style w:type="paragraph" w:customStyle="1" w:styleId="Stijl1">
    <w:name w:val="Stijl1"/>
    <w:basedOn w:val="Standaard"/>
    <w:link w:val="Stijl1Char"/>
    <w:qFormat/>
    <w:rsid w:val="003A62B5"/>
    <w:rPr>
      <w:i/>
    </w:rPr>
  </w:style>
  <w:style w:type="character" w:customStyle="1" w:styleId="Stijl1Char">
    <w:name w:val="Stijl1 Char"/>
    <w:basedOn w:val="Standaardalinea-lettertype"/>
    <w:link w:val="Stijl1"/>
    <w:rsid w:val="003A62B5"/>
    <w:rPr>
      <w:rFonts w:ascii="Arial" w:eastAsiaTheme="minorEastAsia" w:hAnsi="Arial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01\Documents\NetBeansProjects\QON\Toetsenbank\opgaven\opgav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opgave.dotm</Template>
  <TotalTime>50</TotalTime>
  <Pages>1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van Twente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AKS01</dc:creator>
  <cp:keywords/>
  <dc:description/>
  <cp:lastModifiedBy>Arnold Kamphuis</cp:lastModifiedBy>
  <cp:revision>3</cp:revision>
  <dcterms:created xsi:type="dcterms:W3CDTF">2018-07-21T13:46:00Z</dcterms:created>
  <dcterms:modified xsi:type="dcterms:W3CDTF">2018-07-21T15:07:00Z</dcterms:modified>
</cp:coreProperties>
</file>